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62C92" w14:textId="77777777" w:rsidR="00E40142" w:rsidRDefault="00E40142" w:rsidP="004E3077">
      <w:pPr>
        <w:pStyle w:val="Heading1"/>
        <w:jc w:val="center"/>
      </w:pPr>
    </w:p>
    <w:p w14:paraId="6168B6CD" w14:textId="77777777" w:rsidR="00E40142" w:rsidRDefault="00E40142" w:rsidP="004E3077">
      <w:pPr>
        <w:pStyle w:val="Heading1"/>
        <w:jc w:val="center"/>
      </w:pPr>
    </w:p>
    <w:p w14:paraId="0939C78B" w14:textId="77777777" w:rsidR="00E40142" w:rsidRDefault="00E40142" w:rsidP="004E3077">
      <w:pPr>
        <w:pStyle w:val="Heading1"/>
        <w:jc w:val="center"/>
      </w:pPr>
    </w:p>
    <w:p w14:paraId="08A8D6A6" w14:textId="77777777" w:rsidR="00E40142" w:rsidRDefault="00E40142" w:rsidP="004E3077">
      <w:pPr>
        <w:pStyle w:val="Heading1"/>
        <w:jc w:val="center"/>
      </w:pPr>
    </w:p>
    <w:p w14:paraId="503F45CB" w14:textId="77777777" w:rsidR="00E40142" w:rsidRDefault="00E40142" w:rsidP="004E3077">
      <w:pPr>
        <w:pStyle w:val="Heading1"/>
        <w:jc w:val="center"/>
      </w:pPr>
    </w:p>
    <w:p w14:paraId="26654C06" w14:textId="77777777" w:rsidR="00E40142" w:rsidRDefault="00E40142" w:rsidP="004E3077">
      <w:pPr>
        <w:pStyle w:val="Heading1"/>
        <w:jc w:val="center"/>
      </w:pPr>
    </w:p>
    <w:p w14:paraId="17223C67" w14:textId="77777777" w:rsidR="00E40142" w:rsidRDefault="00E40142" w:rsidP="004E3077">
      <w:pPr>
        <w:pStyle w:val="Heading1"/>
        <w:jc w:val="center"/>
      </w:pPr>
    </w:p>
    <w:p w14:paraId="1773F411" w14:textId="77777777" w:rsidR="00690C93" w:rsidRPr="001E21EE" w:rsidRDefault="006B2F65" w:rsidP="004E3077">
      <w:pPr>
        <w:pStyle w:val="Title"/>
        <w:jc w:val="center"/>
        <w:rPr>
          <w:lang w:val="pl-PL"/>
        </w:rPr>
      </w:pPr>
      <w:bookmarkStart w:id="0" w:name="_Toc406965222"/>
      <w:r w:rsidRPr="001E21EE">
        <w:rPr>
          <w:lang w:val="pl-PL"/>
        </w:rPr>
        <w:t>Algorytm Forda –Warshalla</w:t>
      </w:r>
      <w:bookmarkEnd w:id="0"/>
    </w:p>
    <w:p w14:paraId="5666EFF0" w14:textId="77777777" w:rsidR="004E3077" w:rsidRPr="001E21EE" w:rsidRDefault="00E40142" w:rsidP="004E3077">
      <w:pPr>
        <w:pStyle w:val="Subtitle"/>
        <w:jc w:val="center"/>
        <w:rPr>
          <w:lang w:val="pl-PL"/>
        </w:rPr>
      </w:pPr>
      <w:bookmarkStart w:id="1" w:name="_Toc406965223"/>
      <w:r w:rsidRPr="001E21EE">
        <w:rPr>
          <w:lang w:val="pl-PL"/>
        </w:rPr>
        <w:t>Paweł Borawski</w:t>
      </w:r>
      <w:bookmarkEnd w:id="1"/>
    </w:p>
    <w:p w14:paraId="460FBA21" w14:textId="77777777" w:rsidR="004E3077" w:rsidRPr="001E21EE" w:rsidRDefault="004E3077" w:rsidP="004E3077">
      <w:pPr>
        <w:jc w:val="center"/>
        <w:rPr>
          <w:lang w:val="pl-PL"/>
        </w:rPr>
      </w:pPr>
    </w:p>
    <w:p w14:paraId="64646C10" w14:textId="77777777" w:rsidR="004E3077" w:rsidRPr="001E21EE" w:rsidRDefault="004E3077" w:rsidP="004E3077">
      <w:pPr>
        <w:rPr>
          <w:lang w:val="pl-PL"/>
        </w:rPr>
      </w:pPr>
      <w:r w:rsidRPr="001E21EE">
        <w:rPr>
          <w:lang w:val="pl-PL"/>
        </w:rPr>
        <w:br w:type="page"/>
      </w:r>
    </w:p>
    <w:p w14:paraId="7B92871D" w14:textId="77777777" w:rsidR="004E3077" w:rsidRPr="001E21EE" w:rsidRDefault="004E3077" w:rsidP="004E3077">
      <w:pPr>
        <w:jc w:val="center"/>
        <w:rPr>
          <w:lang w:val="pl-P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16176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73E3CE" w14:textId="5C5EB8B5" w:rsidR="00D470BF" w:rsidRPr="00527626" w:rsidRDefault="00D470BF">
          <w:pPr>
            <w:pStyle w:val="TOCHeading"/>
            <w:rPr>
              <w:lang w:val="pl-PL"/>
            </w:rPr>
          </w:pPr>
          <w:r w:rsidRPr="00527626">
            <w:rPr>
              <w:lang w:val="pl-PL"/>
            </w:rPr>
            <w:t>Spis treści</w:t>
          </w:r>
        </w:p>
        <w:p w14:paraId="2C9E15F6" w14:textId="77777777" w:rsidR="00D470BF" w:rsidRDefault="00D470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976630" w:history="1">
            <w:r w:rsidRPr="00D27FE1">
              <w:rPr>
                <w:rStyle w:val="Hyperlink"/>
                <w:noProof/>
                <w:lang w:val="pl-PL"/>
              </w:rPr>
              <w:t>OPIS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_Toc406976630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D385D" w14:textId="77777777" w:rsidR="00D470BF" w:rsidRDefault="005276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06976631" w:history="1">
            <w:r w:rsidR="00D470BF" w:rsidRPr="00D27FE1">
              <w:rPr>
                <w:rStyle w:val="Hyperlink"/>
                <w:noProof/>
                <w:lang w:val="pl-PL"/>
              </w:rPr>
              <w:t>OPIS ZADANIA</w:t>
            </w:r>
            <w:r w:rsidR="00D470BF">
              <w:rPr>
                <w:noProof/>
                <w:webHidden/>
              </w:rPr>
              <w:tab/>
            </w:r>
            <w:r w:rsidR="00D470BF">
              <w:rPr>
                <w:noProof/>
                <w:webHidden/>
              </w:rPr>
              <w:fldChar w:fldCharType="begin"/>
            </w:r>
            <w:r w:rsidR="00D470BF">
              <w:rPr>
                <w:noProof/>
                <w:webHidden/>
              </w:rPr>
              <w:instrText xml:space="preserve"> PAGEREF _Toc406976631 \h </w:instrText>
            </w:r>
            <w:r w:rsidR="00D470BF">
              <w:rPr>
                <w:noProof/>
                <w:webHidden/>
              </w:rPr>
            </w:r>
            <w:r w:rsidR="00D470BF">
              <w:rPr>
                <w:noProof/>
                <w:webHidden/>
              </w:rPr>
              <w:fldChar w:fldCharType="separate"/>
            </w:r>
            <w:r w:rsidR="00D470BF">
              <w:rPr>
                <w:noProof/>
                <w:webHidden/>
              </w:rPr>
              <w:t>4</w:t>
            </w:r>
            <w:r w:rsidR="00D470BF">
              <w:rPr>
                <w:noProof/>
                <w:webHidden/>
              </w:rPr>
              <w:fldChar w:fldCharType="end"/>
            </w:r>
          </w:hyperlink>
        </w:p>
        <w:p w14:paraId="412811E4" w14:textId="77777777" w:rsidR="00D470BF" w:rsidRDefault="005276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06976632" w:history="1">
            <w:r w:rsidR="00D470BF" w:rsidRPr="00D27FE1">
              <w:rPr>
                <w:rStyle w:val="Hyperlink"/>
                <w:rFonts w:eastAsia="Times New Roman"/>
                <w:noProof/>
                <w:lang w:val="pl-PL" w:eastAsia="pl-PL"/>
              </w:rPr>
              <w:t>PLIK WEJSCIOWY</w:t>
            </w:r>
            <w:r w:rsidR="00D470BF">
              <w:rPr>
                <w:noProof/>
                <w:webHidden/>
              </w:rPr>
              <w:tab/>
            </w:r>
            <w:r w:rsidR="00D470BF">
              <w:rPr>
                <w:noProof/>
                <w:webHidden/>
              </w:rPr>
              <w:fldChar w:fldCharType="begin"/>
            </w:r>
            <w:r w:rsidR="00D470BF">
              <w:rPr>
                <w:noProof/>
                <w:webHidden/>
              </w:rPr>
              <w:instrText xml:space="preserve"> PAGEREF _Toc406976632 \h </w:instrText>
            </w:r>
            <w:r w:rsidR="00D470BF">
              <w:rPr>
                <w:noProof/>
                <w:webHidden/>
              </w:rPr>
            </w:r>
            <w:r w:rsidR="00D470BF">
              <w:rPr>
                <w:noProof/>
                <w:webHidden/>
              </w:rPr>
              <w:fldChar w:fldCharType="separate"/>
            </w:r>
            <w:r w:rsidR="00D470BF">
              <w:rPr>
                <w:noProof/>
                <w:webHidden/>
              </w:rPr>
              <w:t>5</w:t>
            </w:r>
            <w:r w:rsidR="00D470BF">
              <w:rPr>
                <w:noProof/>
                <w:webHidden/>
              </w:rPr>
              <w:fldChar w:fldCharType="end"/>
            </w:r>
          </w:hyperlink>
        </w:p>
        <w:p w14:paraId="394323F5" w14:textId="77777777" w:rsidR="00D470BF" w:rsidRDefault="005276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06976633" w:history="1">
            <w:r w:rsidR="00D470BF" w:rsidRPr="00D27FE1">
              <w:rPr>
                <w:rStyle w:val="Hyperlink"/>
                <w:noProof/>
                <w:lang w:val="pl-PL" w:eastAsia="pl-PL"/>
              </w:rPr>
              <w:t>PLIK WYJŚCIOWY</w:t>
            </w:r>
            <w:r w:rsidR="00D470BF">
              <w:rPr>
                <w:noProof/>
                <w:webHidden/>
              </w:rPr>
              <w:tab/>
            </w:r>
            <w:r w:rsidR="00D470BF">
              <w:rPr>
                <w:noProof/>
                <w:webHidden/>
              </w:rPr>
              <w:fldChar w:fldCharType="begin"/>
            </w:r>
            <w:r w:rsidR="00D470BF">
              <w:rPr>
                <w:noProof/>
                <w:webHidden/>
              </w:rPr>
              <w:instrText xml:space="preserve"> PAGEREF _Toc406976633 \h </w:instrText>
            </w:r>
            <w:r w:rsidR="00D470BF">
              <w:rPr>
                <w:noProof/>
                <w:webHidden/>
              </w:rPr>
            </w:r>
            <w:r w:rsidR="00D470BF">
              <w:rPr>
                <w:noProof/>
                <w:webHidden/>
              </w:rPr>
              <w:fldChar w:fldCharType="separate"/>
            </w:r>
            <w:r w:rsidR="00D470BF">
              <w:rPr>
                <w:noProof/>
                <w:webHidden/>
              </w:rPr>
              <w:t>6</w:t>
            </w:r>
            <w:r w:rsidR="00D470BF">
              <w:rPr>
                <w:noProof/>
                <w:webHidden/>
              </w:rPr>
              <w:fldChar w:fldCharType="end"/>
            </w:r>
          </w:hyperlink>
        </w:p>
        <w:p w14:paraId="5FC73675" w14:textId="77777777" w:rsidR="00D470BF" w:rsidRDefault="005276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06976634" w:history="1">
            <w:r w:rsidR="00D470BF" w:rsidRPr="00D27FE1">
              <w:rPr>
                <w:rStyle w:val="Hyperlink"/>
                <w:noProof/>
                <w:lang w:val="pl-PL" w:eastAsia="pl-PL"/>
              </w:rPr>
              <w:t>UWAGI</w:t>
            </w:r>
            <w:r w:rsidR="00D470BF">
              <w:rPr>
                <w:noProof/>
                <w:webHidden/>
              </w:rPr>
              <w:tab/>
            </w:r>
            <w:r w:rsidR="00D470BF">
              <w:rPr>
                <w:noProof/>
                <w:webHidden/>
              </w:rPr>
              <w:fldChar w:fldCharType="begin"/>
            </w:r>
            <w:r w:rsidR="00D470BF">
              <w:rPr>
                <w:noProof/>
                <w:webHidden/>
              </w:rPr>
              <w:instrText xml:space="preserve"> PAGEREF _Toc406976634 \h </w:instrText>
            </w:r>
            <w:r w:rsidR="00D470BF">
              <w:rPr>
                <w:noProof/>
                <w:webHidden/>
              </w:rPr>
            </w:r>
            <w:r w:rsidR="00D470BF">
              <w:rPr>
                <w:noProof/>
                <w:webHidden/>
              </w:rPr>
              <w:fldChar w:fldCharType="separate"/>
            </w:r>
            <w:r w:rsidR="00D470BF">
              <w:rPr>
                <w:noProof/>
                <w:webHidden/>
              </w:rPr>
              <w:t>8</w:t>
            </w:r>
            <w:r w:rsidR="00D470BF">
              <w:rPr>
                <w:noProof/>
                <w:webHidden/>
              </w:rPr>
              <w:fldChar w:fldCharType="end"/>
            </w:r>
          </w:hyperlink>
        </w:p>
        <w:p w14:paraId="19F714C7" w14:textId="78811924" w:rsidR="00D470BF" w:rsidRDefault="00D470BF">
          <w:r>
            <w:rPr>
              <w:b/>
              <w:bCs/>
              <w:noProof/>
            </w:rPr>
            <w:fldChar w:fldCharType="end"/>
          </w:r>
        </w:p>
      </w:sdtContent>
    </w:sdt>
    <w:p w14:paraId="3F56538E" w14:textId="77777777" w:rsidR="004E3077" w:rsidRPr="001E21EE" w:rsidRDefault="004E3077" w:rsidP="004E3077">
      <w:pPr>
        <w:rPr>
          <w:lang w:val="pl-PL"/>
        </w:rPr>
      </w:pPr>
      <w:r w:rsidRPr="001E21EE">
        <w:rPr>
          <w:lang w:val="pl-PL"/>
        </w:rPr>
        <w:br w:type="page"/>
      </w:r>
    </w:p>
    <w:p w14:paraId="6DD03757" w14:textId="77777777" w:rsidR="004E3077" w:rsidRPr="001E21EE" w:rsidRDefault="004E3077" w:rsidP="004E3077">
      <w:pPr>
        <w:pStyle w:val="Heading1"/>
        <w:rPr>
          <w:lang w:val="pl-PL"/>
        </w:rPr>
      </w:pPr>
      <w:bookmarkStart w:id="2" w:name="_Toc406976630"/>
      <w:r w:rsidRPr="001E21EE">
        <w:rPr>
          <w:lang w:val="pl-PL"/>
        </w:rPr>
        <w:lastRenderedPageBreak/>
        <w:t>OPIS ALGORYTMU</w:t>
      </w:r>
      <w:bookmarkEnd w:id="2"/>
    </w:p>
    <w:p w14:paraId="67E7ECC1" w14:textId="77777777" w:rsidR="004E3077" w:rsidRPr="001E21EE" w:rsidRDefault="004E3077" w:rsidP="004E3077">
      <w:pPr>
        <w:rPr>
          <w:lang w:val="pl-PL"/>
        </w:rPr>
      </w:pPr>
    </w:p>
    <w:p w14:paraId="47729489" w14:textId="77777777" w:rsidR="00AA295E" w:rsidRPr="00AA295E" w:rsidRDefault="00AA295E" w:rsidP="00AA295E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4"/>
          <w:szCs w:val="24"/>
          <w:lang w:val="pl-PL" w:eastAsia="pl-PL"/>
        </w:rPr>
      </w:pP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Algorytm </w:t>
      </w:r>
      <w:r w:rsidRPr="00AA295E">
        <w:rPr>
          <w:rFonts w:eastAsia="Times New Roman" w:cs="Arial"/>
          <w:color w:val="252525"/>
          <w:sz w:val="24"/>
          <w:szCs w:val="24"/>
          <w:lang w:val="pl-PL" w:eastAsia="pl-PL"/>
        </w:rPr>
        <w:t>Floyda-Warshalla korzysta z tego, że jeśli najkrótsza ścieżka pomiędzy wierzchołkami</w:t>
      </w: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 </w:t>
      </w:r>
      <w:r w:rsidRPr="00AA295E">
        <w:rPr>
          <w:rFonts w:eastAsia="Times New Roman" w:cs="Arial"/>
          <w:i/>
          <w:iCs/>
          <w:color w:val="252525"/>
          <w:sz w:val="24"/>
          <w:szCs w:val="24"/>
          <w:lang w:val="pl-PL" w:eastAsia="pl-PL"/>
        </w:rPr>
        <w:t>v</w:t>
      </w:r>
      <w:r w:rsidRPr="00AA295E">
        <w:rPr>
          <w:rFonts w:eastAsia="Times New Roman" w:cs="Arial"/>
          <w:i/>
          <w:iCs/>
          <w:color w:val="252525"/>
          <w:sz w:val="24"/>
          <w:szCs w:val="24"/>
          <w:vertAlign w:val="subscript"/>
          <w:lang w:val="pl-PL" w:eastAsia="pl-PL"/>
        </w:rPr>
        <w:t>1</w:t>
      </w: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 </w:t>
      </w:r>
      <w:r w:rsidRPr="00AA295E">
        <w:rPr>
          <w:rFonts w:eastAsia="Times New Roman" w:cs="Arial"/>
          <w:color w:val="252525"/>
          <w:sz w:val="24"/>
          <w:szCs w:val="24"/>
          <w:lang w:val="pl-PL" w:eastAsia="pl-PL"/>
        </w:rPr>
        <w:t>i</w:t>
      </w: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 </w:t>
      </w:r>
      <w:r w:rsidRPr="00AA295E">
        <w:rPr>
          <w:rFonts w:eastAsia="Times New Roman" w:cs="Arial"/>
          <w:i/>
          <w:iCs/>
          <w:color w:val="252525"/>
          <w:sz w:val="24"/>
          <w:szCs w:val="24"/>
          <w:lang w:val="pl-PL" w:eastAsia="pl-PL"/>
        </w:rPr>
        <w:t>v</w:t>
      </w:r>
      <w:r w:rsidRPr="00AA295E">
        <w:rPr>
          <w:rFonts w:eastAsia="Times New Roman" w:cs="Arial"/>
          <w:i/>
          <w:iCs/>
          <w:color w:val="252525"/>
          <w:sz w:val="24"/>
          <w:szCs w:val="24"/>
          <w:vertAlign w:val="subscript"/>
          <w:lang w:val="pl-PL" w:eastAsia="pl-PL"/>
        </w:rPr>
        <w:t>2</w:t>
      </w: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 </w:t>
      </w:r>
      <w:r w:rsidRPr="00AA295E">
        <w:rPr>
          <w:rFonts w:eastAsia="Times New Roman" w:cs="Arial"/>
          <w:color w:val="252525"/>
          <w:sz w:val="24"/>
          <w:szCs w:val="24"/>
          <w:lang w:val="pl-PL" w:eastAsia="pl-PL"/>
        </w:rPr>
        <w:t>prowadzi przez wierzchołek</w:t>
      </w: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 </w:t>
      </w:r>
      <w:r w:rsidRPr="00AA295E">
        <w:rPr>
          <w:rFonts w:eastAsia="Times New Roman" w:cs="Arial"/>
          <w:i/>
          <w:iCs/>
          <w:color w:val="252525"/>
          <w:sz w:val="24"/>
          <w:szCs w:val="24"/>
          <w:lang w:val="pl-PL" w:eastAsia="pl-PL"/>
        </w:rPr>
        <w:t>u</w:t>
      </w:r>
      <w:r w:rsidRPr="00AA295E">
        <w:rPr>
          <w:rFonts w:eastAsia="Times New Roman" w:cs="Arial"/>
          <w:color w:val="252525"/>
          <w:sz w:val="24"/>
          <w:szCs w:val="24"/>
          <w:lang w:val="pl-PL" w:eastAsia="pl-PL"/>
        </w:rPr>
        <w:t>, to jest ona połączeniem najkrótszych ścieżek pomiędzy wierzchołkami</w:t>
      </w: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 </w:t>
      </w:r>
      <w:r w:rsidRPr="00AA295E">
        <w:rPr>
          <w:rFonts w:eastAsia="Times New Roman" w:cs="Arial"/>
          <w:i/>
          <w:iCs/>
          <w:color w:val="252525"/>
          <w:sz w:val="24"/>
          <w:szCs w:val="24"/>
          <w:lang w:val="pl-PL" w:eastAsia="pl-PL"/>
        </w:rPr>
        <w:t>v</w:t>
      </w:r>
      <w:r w:rsidRPr="00AA295E">
        <w:rPr>
          <w:rFonts w:eastAsia="Times New Roman" w:cs="Arial"/>
          <w:i/>
          <w:iCs/>
          <w:color w:val="252525"/>
          <w:sz w:val="24"/>
          <w:szCs w:val="24"/>
          <w:vertAlign w:val="subscript"/>
          <w:lang w:val="pl-PL" w:eastAsia="pl-PL"/>
        </w:rPr>
        <w:t>1</w:t>
      </w: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 </w:t>
      </w:r>
      <w:r w:rsidRPr="00AA295E">
        <w:rPr>
          <w:rFonts w:eastAsia="Times New Roman" w:cs="Arial"/>
          <w:color w:val="252525"/>
          <w:sz w:val="24"/>
          <w:szCs w:val="24"/>
          <w:lang w:val="pl-PL" w:eastAsia="pl-PL"/>
        </w:rPr>
        <w:t>i</w:t>
      </w: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 </w:t>
      </w:r>
      <w:r w:rsidRPr="00AA295E">
        <w:rPr>
          <w:rFonts w:eastAsia="Times New Roman" w:cs="Arial"/>
          <w:i/>
          <w:iCs/>
          <w:color w:val="252525"/>
          <w:sz w:val="24"/>
          <w:szCs w:val="24"/>
          <w:lang w:val="pl-PL" w:eastAsia="pl-PL"/>
        </w:rPr>
        <w:t>u</w:t>
      </w: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 </w:t>
      </w:r>
      <w:r w:rsidRPr="00AA295E">
        <w:rPr>
          <w:rFonts w:eastAsia="Times New Roman" w:cs="Arial"/>
          <w:color w:val="252525"/>
          <w:sz w:val="24"/>
          <w:szCs w:val="24"/>
          <w:lang w:val="pl-PL" w:eastAsia="pl-PL"/>
        </w:rPr>
        <w:t>oraz</w:t>
      </w: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 </w:t>
      </w:r>
      <w:r w:rsidRPr="00AA295E">
        <w:rPr>
          <w:rFonts w:eastAsia="Times New Roman" w:cs="Arial"/>
          <w:i/>
          <w:iCs/>
          <w:color w:val="252525"/>
          <w:sz w:val="24"/>
          <w:szCs w:val="24"/>
          <w:lang w:val="pl-PL" w:eastAsia="pl-PL"/>
        </w:rPr>
        <w:t>u</w:t>
      </w: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 </w:t>
      </w:r>
      <w:r w:rsidRPr="00AA295E">
        <w:rPr>
          <w:rFonts w:eastAsia="Times New Roman" w:cs="Arial"/>
          <w:color w:val="252525"/>
          <w:sz w:val="24"/>
          <w:szCs w:val="24"/>
          <w:lang w:val="pl-PL" w:eastAsia="pl-PL"/>
        </w:rPr>
        <w:t>i</w:t>
      </w: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 </w:t>
      </w:r>
      <w:r w:rsidRPr="00AA295E">
        <w:rPr>
          <w:rFonts w:eastAsia="Times New Roman" w:cs="Arial"/>
          <w:i/>
          <w:iCs/>
          <w:color w:val="252525"/>
          <w:sz w:val="24"/>
          <w:szCs w:val="24"/>
          <w:lang w:val="pl-PL" w:eastAsia="pl-PL"/>
        </w:rPr>
        <w:t>v</w:t>
      </w:r>
      <w:r w:rsidRPr="00AA295E">
        <w:rPr>
          <w:rFonts w:eastAsia="Times New Roman" w:cs="Arial"/>
          <w:i/>
          <w:iCs/>
          <w:color w:val="252525"/>
          <w:sz w:val="24"/>
          <w:szCs w:val="24"/>
          <w:vertAlign w:val="subscript"/>
          <w:lang w:val="pl-PL" w:eastAsia="pl-PL"/>
        </w:rPr>
        <w:t>2</w:t>
      </w:r>
      <w:r w:rsidRPr="00AA295E">
        <w:rPr>
          <w:rFonts w:eastAsia="Times New Roman" w:cs="Arial"/>
          <w:color w:val="252525"/>
          <w:sz w:val="24"/>
          <w:szCs w:val="24"/>
          <w:lang w:val="pl-PL" w:eastAsia="pl-PL"/>
        </w:rPr>
        <w:t>. Na początku działania algorytmu inicjowana jest tablica długości najkrótszych ścieżek, tak że dla każdej pary wierzchołków (</w:t>
      </w:r>
      <w:r w:rsidRPr="00AA295E">
        <w:rPr>
          <w:rFonts w:eastAsia="Times New Roman" w:cs="Arial"/>
          <w:i/>
          <w:iCs/>
          <w:color w:val="252525"/>
          <w:sz w:val="24"/>
          <w:szCs w:val="24"/>
          <w:lang w:val="pl-PL" w:eastAsia="pl-PL"/>
        </w:rPr>
        <w:t>v</w:t>
      </w:r>
      <w:r w:rsidRPr="00AA295E">
        <w:rPr>
          <w:rFonts w:eastAsia="Times New Roman" w:cs="Arial"/>
          <w:i/>
          <w:iCs/>
          <w:color w:val="252525"/>
          <w:sz w:val="24"/>
          <w:szCs w:val="24"/>
          <w:vertAlign w:val="subscript"/>
          <w:lang w:val="pl-PL" w:eastAsia="pl-PL"/>
        </w:rPr>
        <w:t>1</w:t>
      </w:r>
      <w:r w:rsidRPr="00AA295E">
        <w:rPr>
          <w:rFonts w:eastAsia="Times New Roman" w:cs="Arial"/>
          <w:color w:val="252525"/>
          <w:sz w:val="24"/>
          <w:szCs w:val="24"/>
          <w:lang w:val="pl-PL" w:eastAsia="pl-PL"/>
        </w:rPr>
        <w:t>,</w:t>
      </w:r>
      <w:r w:rsidRPr="00AA295E">
        <w:rPr>
          <w:rFonts w:eastAsia="Times New Roman" w:cs="Arial"/>
          <w:i/>
          <w:iCs/>
          <w:color w:val="252525"/>
          <w:sz w:val="24"/>
          <w:szCs w:val="24"/>
          <w:lang w:val="pl-PL" w:eastAsia="pl-PL"/>
        </w:rPr>
        <w:t>v</w:t>
      </w:r>
      <w:r w:rsidRPr="00AA295E">
        <w:rPr>
          <w:rFonts w:eastAsia="Times New Roman" w:cs="Arial"/>
          <w:i/>
          <w:iCs/>
          <w:color w:val="252525"/>
          <w:sz w:val="24"/>
          <w:szCs w:val="24"/>
          <w:vertAlign w:val="subscript"/>
          <w:lang w:val="pl-PL" w:eastAsia="pl-PL"/>
        </w:rPr>
        <w:t>2</w:t>
      </w:r>
      <w:r w:rsidRPr="00AA295E">
        <w:rPr>
          <w:rFonts w:eastAsia="Times New Roman" w:cs="Arial"/>
          <w:color w:val="252525"/>
          <w:sz w:val="24"/>
          <w:szCs w:val="24"/>
          <w:lang w:val="pl-PL" w:eastAsia="pl-PL"/>
        </w:rPr>
        <w:t>) ich odległość wynosi:</w:t>
      </w:r>
    </w:p>
    <w:p w14:paraId="11B91F3E" w14:textId="77777777" w:rsidR="00AA295E" w:rsidRPr="00AA295E" w:rsidRDefault="00AA295E" w:rsidP="00AA295E">
      <w:pPr>
        <w:shd w:val="clear" w:color="auto" w:fill="FFFFFF"/>
        <w:spacing w:after="24" w:line="360" w:lineRule="atLeast"/>
        <w:ind w:left="720"/>
        <w:rPr>
          <w:rFonts w:eastAsia="Times New Roman" w:cs="Arial"/>
          <w:color w:val="252525"/>
          <w:sz w:val="24"/>
          <w:szCs w:val="24"/>
          <w:lang w:val="pl-PL" w:eastAsia="pl-PL"/>
        </w:rPr>
      </w:pPr>
      <w:r w:rsidRPr="00DE032E">
        <w:rPr>
          <w:rFonts w:eastAsia="Times New Roman" w:cs="Arial"/>
          <w:noProof/>
          <w:color w:val="252525"/>
          <w:sz w:val="24"/>
          <w:szCs w:val="24"/>
          <w:lang w:val="pl-PL" w:eastAsia="pl-PL"/>
        </w:rPr>
        <w:drawing>
          <wp:inline distT="0" distB="0" distL="0" distR="0" wp14:anchorId="2FAC2C22" wp14:editId="7B25EE56">
            <wp:extent cx="3352800" cy="800100"/>
            <wp:effectExtent l="0" t="0" r="0" b="0"/>
            <wp:docPr id="1" name="Picture 1" descr="d[v_1,\,v_2]=\begin{cases} 0, &amp; \mbox{gdy}\ v_1=v_2\\ w(v_1,\,v_2), &amp; \mbox{gdy}\ (v_1,\,v_2)\in E \\ +\infty, &amp; \mbox{gdy}\ (v_1,\,v_2)\not\in E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[v_1,\,v_2]=\begin{cases} 0, &amp; \mbox{gdy}\ v_1=v_2\\ w(v_1,\,v_2), &amp; \mbox{gdy}\ (v_1,\,v_2)\in E \\ +\infty, &amp; \mbox{gdy}\ (v_1,\,v_2)\not\in E\end{cases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4E57" w14:textId="77777777" w:rsidR="00AA295E" w:rsidRPr="00AA295E" w:rsidRDefault="00AA295E" w:rsidP="00AA295E">
      <w:pPr>
        <w:shd w:val="clear" w:color="auto" w:fill="FFFFFF"/>
        <w:spacing w:before="120" w:after="120" w:line="336" w:lineRule="atLeast"/>
        <w:rPr>
          <w:rFonts w:eastAsia="Times New Roman" w:cs="Arial"/>
          <w:color w:val="252525"/>
          <w:sz w:val="24"/>
          <w:szCs w:val="24"/>
          <w:lang w:val="pl-PL" w:eastAsia="pl-PL"/>
        </w:rPr>
      </w:pPr>
      <w:r w:rsidRPr="00AA295E">
        <w:rPr>
          <w:rFonts w:eastAsia="Times New Roman" w:cs="Arial"/>
          <w:color w:val="252525"/>
          <w:sz w:val="24"/>
          <w:szCs w:val="24"/>
          <w:lang w:val="pl-PL" w:eastAsia="pl-PL"/>
        </w:rPr>
        <w:t>Algorytm jest</w:t>
      </w: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 dynamiczny </w:t>
      </w:r>
      <w:r w:rsidRPr="00AA295E">
        <w:rPr>
          <w:rFonts w:eastAsia="Times New Roman" w:cs="Arial"/>
          <w:color w:val="252525"/>
          <w:sz w:val="24"/>
          <w:szCs w:val="24"/>
          <w:lang w:val="pl-PL" w:eastAsia="pl-PL"/>
        </w:rPr>
        <w:t>i w kolejnych krokach włącza do swoich obliczeń ścieżki przechodzące przez kolejne wierzchołki. Tak więc w</w:t>
      </w: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 </w:t>
      </w:r>
      <w:r w:rsidRPr="00AA295E">
        <w:rPr>
          <w:rFonts w:eastAsia="Times New Roman" w:cs="Arial"/>
          <w:i/>
          <w:iCs/>
          <w:color w:val="252525"/>
          <w:sz w:val="24"/>
          <w:szCs w:val="24"/>
          <w:lang w:val="pl-PL" w:eastAsia="pl-PL"/>
        </w:rPr>
        <w:t>k</w:t>
      </w:r>
      <w:r w:rsidRPr="00AA295E">
        <w:rPr>
          <w:rFonts w:eastAsia="Times New Roman" w:cs="Arial"/>
          <w:color w:val="252525"/>
          <w:sz w:val="24"/>
          <w:szCs w:val="24"/>
          <w:lang w:val="pl-PL" w:eastAsia="pl-PL"/>
        </w:rPr>
        <w:t>-tym kroku algorytm zajmie się sprawdzaniem dla każdej pary wierzchołków, czy nie da się skrócić (lub utworzyć) ścieżki pomiędzy nimi przechodzącej przez wierzchołek numer</w:t>
      </w: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 </w:t>
      </w:r>
      <w:r w:rsidRPr="00AA295E">
        <w:rPr>
          <w:rFonts w:eastAsia="Times New Roman" w:cs="Arial"/>
          <w:i/>
          <w:iCs/>
          <w:color w:val="252525"/>
          <w:sz w:val="24"/>
          <w:szCs w:val="24"/>
          <w:lang w:val="pl-PL" w:eastAsia="pl-PL"/>
        </w:rPr>
        <w:t>k</w:t>
      </w: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 </w:t>
      </w:r>
      <w:r w:rsidRPr="00AA295E">
        <w:rPr>
          <w:rFonts w:eastAsia="Times New Roman" w:cs="Arial"/>
          <w:color w:val="252525"/>
          <w:sz w:val="24"/>
          <w:szCs w:val="24"/>
          <w:lang w:val="pl-PL" w:eastAsia="pl-PL"/>
        </w:rPr>
        <w:t>(kolejność wierzchołków jest obojętna, ważne tylko, żeby nie zmieniała się w trakcie działania programu). Po wykonaniu |</w:t>
      </w:r>
      <w:r w:rsidRPr="00AA295E">
        <w:rPr>
          <w:rFonts w:eastAsia="Times New Roman" w:cs="Arial"/>
          <w:i/>
          <w:iCs/>
          <w:color w:val="252525"/>
          <w:sz w:val="24"/>
          <w:szCs w:val="24"/>
          <w:lang w:val="pl-PL" w:eastAsia="pl-PL"/>
        </w:rPr>
        <w:t>V</w:t>
      </w:r>
      <w:r w:rsidRPr="00AA295E">
        <w:rPr>
          <w:rFonts w:eastAsia="Times New Roman" w:cs="Arial"/>
          <w:color w:val="252525"/>
          <w:sz w:val="24"/>
          <w:szCs w:val="24"/>
          <w:lang w:val="pl-PL" w:eastAsia="pl-PL"/>
        </w:rPr>
        <w:t>| takich kroków długości najkrótszych ścieżek są już wyliczone.</w:t>
      </w:r>
    </w:p>
    <w:p w14:paraId="6EFA17A6" w14:textId="77777777" w:rsidR="00DE032E" w:rsidRDefault="00DE032E" w:rsidP="004E3077">
      <w:pPr>
        <w:rPr>
          <w:lang w:val="pl-PL"/>
        </w:rPr>
      </w:pPr>
    </w:p>
    <w:p w14:paraId="0B6A366A" w14:textId="77777777" w:rsidR="00DE032E" w:rsidRDefault="00DE032E" w:rsidP="00DE032E">
      <w:pPr>
        <w:rPr>
          <w:lang w:val="pl-PL"/>
        </w:rPr>
      </w:pPr>
      <w:r>
        <w:rPr>
          <w:lang w:val="pl-PL"/>
        </w:rPr>
        <w:br w:type="page"/>
      </w:r>
    </w:p>
    <w:p w14:paraId="04B644C5" w14:textId="77777777" w:rsidR="004E3077" w:rsidRDefault="00DE032E" w:rsidP="00DE032E">
      <w:pPr>
        <w:pStyle w:val="Heading1"/>
        <w:rPr>
          <w:lang w:val="pl-PL"/>
        </w:rPr>
      </w:pPr>
      <w:bookmarkStart w:id="3" w:name="_Toc406976631"/>
      <w:r>
        <w:rPr>
          <w:lang w:val="pl-PL"/>
        </w:rPr>
        <w:lastRenderedPageBreak/>
        <w:t>OPIS ZADANIA</w:t>
      </w:r>
      <w:bookmarkEnd w:id="3"/>
    </w:p>
    <w:p w14:paraId="5F78FF40" w14:textId="77777777" w:rsidR="00DE032E" w:rsidRDefault="00DE032E" w:rsidP="00DE032E">
      <w:pPr>
        <w:rPr>
          <w:lang w:val="pl-PL"/>
        </w:rPr>
      </w:pPr>
    </w:p>
    <w:p w14:paraId="3FE5113E" w14:textId="7E45F899" w:rsidR="00AB56B2" w:rsidRDefault="00DE032E" w:rsidP="00AB56B2">
      <w:pPr>
        <w:rPr>
          <w:rFonts w:eastAsia="Times New Roman" w:cs="Arial"/>
          <w:color w:val="252525"/>
          <w:sz w:val="24"/>
          <w:szCs w:val="24"/>
          <w:lang w:val="pl-PL" w:eastAsia="pl-PL"/>
        </w:rPr>
      </w:pP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Moim zadaniem było stworzenie programu, który w wyniku podania określonego pliku wejściowego, tworzył by plik wyjściowy. Plik wejściowy, jest opisem tekstowym grafu</w:t>
      </w:r>
      <w:r w:rsidR="00527626">
        <w:rPr>
          <w:rFonts w:eastAsia="Times New Roman" w:cs="Arial"/>
          <w:color w:val="252525"/>
          <w:sz w:val="24"/>
          <w:szCs w:val="24"/>
          <w:lang w:val="pl-PL" w:eastAsia="pl-PL"/>
        </w:rPr>
        <w:t xml:space="preserve">. </w:t>
      </w: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Plik wynikowy jest to rezultat algorytmu Forda-</w:t>
      </w:r>
      <w:r w:rsidR="00527626">
        <w:rPr>
          <w:rFonts w:eastAsia="Times New Roman" w:cs="Arial"/>
          <w:color w:val="252525"/>
          <w:sz w:val="24"/>
          <w:szCs w:val="24"/>
          <w:lang w:val="pl-PL" w:eastAsia="pl-PL"/>
        </w:rPr>
        <w:t>Warshalla</w:t>
      </w: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 xml:space="preserve">, </w:t>
      </w:r>
      <w:r w:rsidR="00527626">
        <w:rPr>
          <w:rFonts w:eastAsia="Times New Roman" w:cs="Arial"/>
          <w:color w:val="252525"/>
          <w:sz w:val="24"/>
          <w:szCs w:val="24"/>
          <w:lang w:val="pl-PL" w:eastAsia="pl-PL"/>
        </w:rPr>
        <w:t>który podaje nakrótsze ścieżki w grafie</w:t>
      </w:r>
      <w:bookmarkStart w:id="4" w:name="_GoBack"/>
      <w:bookmarkEnd w:id="4"/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.</w:t>
      </w:r>
    </w:p>
    <w:p w14:paraId="51D34CF1" w14:textId="77777777" w:rsidR="00AB56B2" w:rsidRDefault="00AB56B2" w:rsidP="00AB56B2">
      <w:pPr>
        <w:rPr>
          <w:lang w:val="pl-PL" w:eastAsia="pl-PL"/>
        </w:rPr>
      </w:pPr>
      <w:r>
        <w:rPr>
          <w:lang w:val="pl-PL" w:eastAsia="pl-PL"/>
        </w:rPr>
        <w:br w:type="page"/>
      </w:r>
    </w:p>
    <w:p w14:paraId="323B9617" w14:textId="77777777" w:rsidR="00DE032E" w:rsidRDefault="00AB56B2" w:rsidP="00AB56B2">
      <w:pPr>
        <w:pStyle w:val="Heading1"/>
        <w:rPr>
          <w:rFonts w:eastAsia="Times New Roman"/>
          <w:lang w:val="pl-PL" w:eastAsia="pl-PL"/>
        </w:rPr>
      </w:pPr>
      <w:bookmarkStart w:id="5" w:name="_Toc406976632"/>
      <w:r>
        <w:rPr>
          <w:rFonts w:eastAsia="Times New Roman"/>
          <w:lang w:val="pl-PL" w:eastAsia="pl-PL"/>
        </w:rPr>
        <w:lastRenderedPageBreak/>
        <w:t>PLIK WEJSCIOWY</w:t>
      </w:r>
      <w:bookmarkEnd w:id="5"/>
    </w:p>
    <w:p w14:paraId="32F9B058" w14:textId="77777777" w:rsidR="00AB56B2" w:rsidRDefault="00AB56B2" w:rsidP="00AB56B2">
      <w:pPr>
        <w:rPr>
          <w:lang w:val="pl-PL" w:eastAsia="pl-PL"/>
        </w:rPr>
      </w:pPr>
    </w:p>
    <w:p w14:paraId="2FEEFE74" w14:textId="77777777" w:rsidR="00AB56B2" w:rsidRDefault="00AB56B2" w:rsidP="00AB56B2">
      <w:pPr>
        <w:rPr>
          <w:lang w:val="pl-PL" w:eastAsia="pl-PL"/>
        </w:rPr>
      </w:pPr>
      <w:r>
        <w:rPr>
          <w:lang w:val="pl-PL" w:eastAsia="pl-PL"/>
        </w:rPr>
        <w:t>Format pliku wejściowego:</w:t>
      </w:r>
    </w:p>
    <w:p w14:paraId="7EA483D9" w14:textId="77777777" w:rsidR="00D424F7" w:rsidRDefault="00D424F7" w:rsidP="00AB56B2">
      <w:pPr>
        <w:rPr>
          <w:lang w:val="pl-PL" w:eastAsia="pl-PL"/>
        </w:rPr>
      </w:pPr>
    </w:p>
    <w:p w14:paraId="7FB951BE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x1 x7</w:t>
      </w:r>
    </w:p>
    <w:p w14:paraId="0381D093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7</w:t>
      </w:r>
    </w:p>
    <w:p w14:paraId="262B5645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1</w:t>
      </w:r>
    </w:p>
    <w:p w14:paraId="679957C0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x1 x2 9</w:t>
      </w:r>
    </w:p>
    <w:p w14:paraId="00C853EB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x1 x5 9</w:t>
      </w:r>
    </w:p>
    <w:p w14:paraId="204818D1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x2 x3 7</w:t>
      </w:r>
    </w:p>
    <w:p w14:paraId="08ECD77B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x2 x4 3</w:t>
      </w:r>
    </w:p>
    <w:p w14:paraId="01134897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x3 x4 4</w:t>
      </w:r>
    </w:p>
    <w:p w14:paraId="5BD47BD8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x3 x7 6</w:t>
      </w:r>
    </w:p>
    <w:p w14:paraId="019FEB66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x4 x7 9</w:t>
      </w:r>
    </w:p>
    <w:p w14:paraId="6F1647D2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x4 x6 2</w:t>
      </w:r>
    </w:p>
    <w:p w14:paraId="44CE4418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x5 x4 3</w:t>
      </w:r>
    </w:p>
    <w:p w14:paraId="38171506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x5 x6 6</w:t>
      </w:r>
    </w:p>
    <w:p w14:paraId="334737DD" w14:textId="688E6BE2" w:rsidR="00D424F7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x6 x7 8</w:t>
      </w:r>
      <w:r w:rsidR="00D424F7">
        <w:rPr>
          <w:lang w:val="pl-PL" w:eastAsia="pl-PL"/>
        </w:rPr>
        <w:br w:type="page"/>
      </w:r>
    </w:p>
    <w:p w14:paraId="4E36F72B" w14:textId="77777777" w:rsidR="00AB56B2" w:rsidRDefault="00D424F7" w:rsidP="00D424F7">
      <w:pPr>
        <w:pStyle w:val="Heading1"/>
        <w:rPr>
          <w:lang w:val="pl-PL" w:eastAsia="pl-PL"/>
        </w:rPr>
      </w:pPr>
      <w:bookmarkStart w:id="6" w:name="_Toc406976633"/>
      <w:r>
        <w:rPr>
          <w:lang w:val="pl-PL" w:eastAsia="pl-PL"/>
        </w:rPr>
        <w:lastRenderedPageBreak/>
        <w:t>PLIK WYJŚCIOWY</w:t>
      </w:r>
      <w:bookmarkEnd w:id="6"/>
    </w:p>
    <w:p w14:paraId="2DB51D51" w14:textId="77777777" w:rsidR="009B2EDA" w:rsidRDefault="009B2EDA" w:rsidP="009B2EDA">
      <w:pPr>
        <w:rPr>
          <w:lang w:val="pl-PL" w:eastAsia="pl-PL"/>
        </w:rPr>
      </w:pPr>
    </w:p>
    <w:p w14:paraId="35698769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Wynik: </w:t>
      </w:r>
    </w:p>
    <w:p w14:paraId="2C7C9F56" w14:textId="77777777" w:rsidR="001E21EE" w:rsidRPr="001E21EE" w:rsidRDefault="001E21EE" w:rsidP="001E21EE">
      <w:pPr>
        <w:rPr>
          <w:lang w:val="pl-PL" w:eastAsia="pl-PL"/>
        </w:rPr>
      </w:pPr>
    </w:p>
    <w:p w14:paraId="43F97810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k= 1</w:t>
      </w:r>
    </w:p>
    <w:p w14:paraId="547FE523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0  9  *  *  9  *  * </w:t>
      </w:r>
    </w:p>
    <w:p w14:paraId="49865C10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0  7  3  *  *  * </w:t>
      </w:r>
    </w:p>
    <w:p w14:paraId="42869E51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0  4  *  *  6 </w:t>
      </w:r>
    </w:p>
    <w:p w14:paraId="41744E5C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0  *  2  9 </w:t>
      </w:r>
    </w:p>
    <w:p w14:paraId="25EEFD75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3  0  6  * </w:t>
      </w:r>
    </w:p>
    <w:p w14:paraId="5C7E49C5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*  *  0  8 </w:t>
      </w:r>
    </w:p>
    <w:p w14:paraId="73E0E35B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*  *  *  0 </w:t>
      </w:r>
    </w:p>
    <w:p w14:paraId="157EFD44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k= 2</w:t>
      </w:r>
    </w:p>
    <w:p w14:paraId="43C6E010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0  9  *  *  9  *  * </w:t>
      </w:r>
    </w:p>
    <w:p w14:paraId="3F8E8ECB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0  7  3  *  *  * </w:t>
      </w:r>
    </w:p>
    <w:p w14:paraId="5B08D870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0  4  *  *  6 </w:t>
      </w:r>
    </w:p>
    <w:p w14:paraId="7D642098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0  *  2  9 </w:t>
      </w:r>
    </w:p>
    <w:p w14:paraId="0543543E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3  0  6  * </w:t>
      </w:r>
    </w:p>
    <w:p w14:paraId="03038D18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*  *  0  8 </w:t>
      </w:r>
    </w:p>
    <w:p w14:paraId="3A487888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*  *  *  0 </w:t>
      </w:r>
    </w:p>
    <w:p w14:paraId="0944D6B3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k= 3</w:t>
      </w:r>
    </w:p>
    <w:p w14:paraId="30ED3A9D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0  9  16  12  9  *  * </w:t>
      </w:r>
    </w:p>
    <w:p w14:paraId="17EE6B9C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0  7  3  *  *  * </w:t>
      </w:r>
    </w:p>
    <w:p w14:paraId="30A2F998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0  4  *  *  6 </w:t>
      </w:r>
    </w:p>
    <w:p w14:paraId="774DFF5A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0  *  2  9 </w:t>
      </w:r>
    </w:p>
    <w:p w14:paraId="064A1650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3  0  6  * </w:t>
      </w:r>
    </w:p>
    <w:p w14:paraId="63469CDA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*  *  0  8 </w:t>
      </w:r>
    </w:p>
    <w:p w14:paraId="26FC5454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*  *  *  0 </w:t>
      </w:r>
    </w:p>
    <w:p w14:paraId="393BDB08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k= 4</w:t>
      </w:r>
    </w:p>
    <w:p w14:paraId="484E8471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0  9  16  12  9  *  22 </w:t>
      </w:r>
    </w:p>
    <w:p w14:paraId="073BC848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0  7  3  *  *  13 </w:t>
      </w:r>
    </w:p>
    <w:p w14:paraId="1B7F34D8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0  4  *  *  6 </w:t>
      </w:r>
    </w:p>
    <w:p w14:paraId="7A1B0F44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0  *  2  9 </w:t>
      </w:r>
    </w:p>
    <w:p w14:paraId="7B25AADF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3  0  6  * </w:t>
      </w:r>
    </w:p>
    <w:p w14:paraId="6F1920EC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*  *  0  8 </w:t>
      </w:r>
    </w:p>
    <w:p w14:paraId="3210FDF0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*  *  *  0 </w:t>
      </w:r>
    </w:p>
    <w:p w14:paraId="50EAB1EF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k= 5</w:t>
      </w:r>
    </w:p>
    <w:p w14:paraId="56B8FE2E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0  9  16  12  9  14  21 </w:t>
      </w:r>
    </w:p>
    <w:p w14:paraId="11FC1B2E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0  7  3  *  5  12 </w:t>
      </w:r>
    </w:p>
    <w:p w14:paraId="0FAB7FD7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0  4  *  6  6 </w:t>
      </w:r>
    </w:p>
    <w:p w14:paraId="41542390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0  *  2  9 </w:t>
      </w:r>
    </w:p>
    <w:p w14:paraId="53E51797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3  0  5  12 </w:t>
      </w:r>
    </w:p>
    <w:p w14:paraId="16C6D240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*  *  0  8 </w:t>
      </w:r>
    </w:p>
    <w:p w14:paraId="647CA548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*  *  *  0 </w:t>
      </w:r>
    </w:p>
    <w:p w14:paraId="1CDDB8AA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k= 6</w:t>
      </w:r>
    </w:p>
    <w:p w14:paraId="01020EC1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0  9  16  12  9  14  21 </w:t>
      </w:r>
    </w:p>
    <w:p w14:paraId="46FCB00B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lastRenderedPageBreak/>
        <w:t xml:space="preserve"> *  0  7  3  *  5  12 </w:t>
      </w:r>
    </w:p>
    <w:p w14:paraId="66FA7D19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0  4  *  6  6 </w:t>
      </w:r>
    </w:p>
    <w:p w14:paraId="329E0AFD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0  *  2  9 </w:t>
      </w:r>
    </w:p>
    <w:p w14:paraId="74185CC1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3  0  5  12 </w:t>
      </w:r>
    </w:p>
    <w:p w14:paraId="65AB57F0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*  *  0  8 </w:t>
      </w:r>
    </w:p>
    <w:p w14:paraId="79598DE4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*  *  *  0 </w:t>
      </w:r>
    </w:p>
    <w:p w14:paraId="7BA55FC2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k= 7</w:t>
      </w:r>
    </w:p>
    <w:p w14:paraId="1257801A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0  9  16  12  9  14  21 </w:t>
      </w:r>
    </w:p>
    <w:p w14:paraId="41DA2B34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0  7  3  *  5  12 </w:t>
      </w:r>
    </w:p>
    <w:p w14:paraId="69B847D9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0  4  *  6  6 </w:t>
      </w:r>
    </w:p>
    <w:p w14:paraId="5DA9477E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0  *  2  9 </w:t>
      </w:r>
    </w:p>
    <w:p w14:paraId="422889AF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3  0  5  12 </w:t>
      </w:r>
    </w:p>
    <w:p w14:paraId="2836E168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*  *  0  8 </w:t>
      </w:r>
    </w:p>
    <w:p w14:paraId="5C721CA9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*  *  *  0 </w:t>
      </w:r>
    </w:p>
    <w:p w14:paraId="20C25CFB" w14:textId="77777777" w:rsidR="001E21EE" w:rsidRPr="001E21EE" w:rsidRDefault="001E21EE" w:rsidP="001E21EE">
      <w:pPr>
        <w:rPr>
          <w:lang w:val="pl-PL" w:eastAsia="pl-PL"/>
        </w:rPr>
      </w:pPr>
    </w:p>
    <w:p w14:paraId="5B75DE00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>Macierz wynikowa</w:t>
      </w:r>
    </w:p>
    <w:p w14:paraId="53D29784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0  9  16  12  9  14  21 </w:t>
      </w:r>
    </w:p>
    <w:p w14:paraId="510B83E9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0  7  3  *  5  12 </w:t>
      </w:r>
    </w:p>
    <w:p w14:paraId="41D05D22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0  4  *  6  6 </w:t>
      </w:r>
    </w:p>
    <w:p w14:paraId="7191B2DF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0  *  2  9 </w:t>
      </w:r>
    </w:p>
    <w:p w14:paraId="7D8806D3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3  0  5  12 </w:t>
      </w:r>
    </w:p>
    <w:p w14:paraId="667AC98E" w14:textId="77777777" w:rsidR="001E21EE" w:rsidRPr="001E21EE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*  *  0  8 </w:t>
      </w:r>
    </w:p>
    <w:p w14:paraId="25C4CEF2" w14:textId="0F934500" w:rsidR="009B2EDA" w:rsidRDefault="001E21EE" w:rsidP="001E21EE">
      <w:pPr>
        <w:rPr>
          <w:lang w:val="pl-PL" w:eastAsia="pl-PL"/>
        </w:rPr>
      </w:pPr>
      <w:r w:rsidRPr="001E21EE">
        <w:rPr>
          <w:lang w:val="pl-PL" w:eastAsia="pl-PL"/>
        </w:rPr>
        <w:t xml:space="preserve"> *  *  *  *  *  *  0 </w:t>
      </w:r>
      <w:r w:rsidR="009B2EDA">
        <w:rPr>
          <w:lang w:val="pl-PL" w:eastAsia="pl-PL"/>
        </w:rPr>
        <w:br w:type="page"/>
      </w:r>
    </w:p>
    <w:p w14:paraId="3792AAA1" w14:textId="3ACD9BBD" w:rsidR="00DE032E" w:rsidRPr="00DE032E" w:rsidRDefault="009B2EDA" w:rsidP="001E21EE">
      <w:pPr>
        <w:pStyle w:val="Heading1"/>
        <w:rPr>
          <w:lang w:val="pl-PL" w:eastAsia="pl-PL"/>
        </w:rPr>
      </w:pPr>
      <w:bookmarkStart w:id="7" w:name="_Toc406976634"/>
      <w:r>
        <w:rPr>
          <w:lang w:val="pl-PL" w:eastAsia="pl-PL"/>
        </w:rPr>
        <w:lastRenderedPageBreak/>
        <w:t>UWAGI</w:t>
      </w:r>
      <w:bookmarkEnd w:id="7"/>
    </w:p>
    <w:sectPr w:rsidR="00DE032E" w:rsidRPr="00DE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C6A75"/>
    <w:multiLevelType w:val="hybridMultilevel"/>
    <w:tmpl w:val="0E8C6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274D6"/>
    <w:multiLevelType w:val="hybridMultilevel"/>
    <w:tmpl w:val="887C84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65"/>
    <w:rsid w:val="001E21EE"/>
    <w:rsid w:val="004E3077"/>
    <w:rsid w:val="00527626"/>
    <w:rsid w:val="00690C93"/>
    <w:rsid w:val="006B2F65"/>
    <w:rsid w:val="009B2EDA"/>
    <w:rsid w:val="00AA295E"/>
    <w:rsid w:val="00AB56B2"/>
    <w:rsid w:val="00C648F9"/>
    <w:rsid w:val="00D424F7"/>
    <w:rsid w:val="00D470BF"/>
    <w:rsid w:val="00DE032E"/>
    <w:rsid w:val="00E4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9222"/>
  <w15:chartTrackingRefBased/>
  <w15:docId w15:val="{595ECF1F-6486-4B6C-BB43-83448329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077"/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3077"/>
    <w:pPr>
      <w:spacing w:line="259" w:lineRule="auto"/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E3077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AA29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apple-converted-space">
    <w:name w:val="apple-converted-space"/>
    <w:basedOn w:val="DefaultParagraphFont"/>
    <w:rsid w:val="00AA2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6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%20B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3CA6A0-7F59-4A84-8819-5346D2E95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</TotalTime>
  <Pages>8</Pages>
  <Words>448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</dc:creator>
  <cp:keywords/>
  <dc:description/>
  <cp:lastModifiedBy>Pawel Borawski</cp:lastModifiedBy>
  <cp:revision>5</cp:revision>
  <dcterms:created xsi:type="dcterms:W3CDTF">2014-12-22T00:36:00Z</dcterms:created>
  <dcterms:modified xsi:type="dcterms:W3CDTF">2014-12-22T00:57:00Z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